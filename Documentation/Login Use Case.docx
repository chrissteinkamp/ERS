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6E5A" w14:textId="77777777" w:rsidR="00717E99" w:rsidRDefault="00C3609C">
      <w:pPr>
        <w:pStyle w:val="Title"/>
        <w:jc w:val="right"/>
      </w:pPr>
      <w:r>
        <w:t>Employee Rating System Integration</w:t>
      </w:r>
    </w:p>
    <w:p w14:paraId="7C561E27" w14:textId="01630242" w:rsidR="00717E99" w:rsidRDefault="00D73253">
      <w:pPr>
        <w:pStyle w:val="Title"/>
        <w:jc w:val="right"/>
      </w:pPr>
      <w:fldSimple w:instr="title  \* Mergeformat ">
        <w:r w:rsidR="00FD1094">
          <w:t>Use Case Specification:</w:t>
        </w:r>
        <w:r w:rsidR="00B23D05">
          <w:t xml:space="preserve"> </w:t>
        </w:r>
        <w:r w:rsidR="000C1566">
          <w:t>Login User</w:t>
        </w:r>
      </w:fldSimple>
    </w:p>
    <w:p w14:paraId="0ECFB100" w14:textId="77777777" w:rsidR="00717E99" w:rsidRDefault="00717E99">
      <w:pPr>
        <w:pStyle w:val="Title"/>
        <w:jc w:val="right"/>
      </w:pPr>
    </w:p>
    <w:p w14:paraId="50C5FB61" w14:textId="77777777" w:rsidR="00717E99" w:rsidRDefault="00FD1094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649A2C9" w14:textId="77777777" w:rsidR="00717E99" w:rsidRDefault="00717E99">
      <w:pPr>
        <w:sectPr w:rsidR="00717E9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61F6DE19" w14:textId="77777777" w:rsidR="00717E99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E99" w14:paraId="6B29EEA4" w14:textId="77777777">
        <w:tc>
          <w:tcPr>
            <w:tcW w:w="2304" w:type="dxa"/>
          </w:tcPr>
          <w:p w14:paraId="56B34032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B29335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C63850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56B29A8" w14:textId="77777777" w:rsidR="00717E99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17E99" w14:paraId="47091232" w14:textId="77777777">
        <w:tc>
          <w:tcPr>
            <w:tcW w:w="2304" w:type="dxa"/>
          </w:tcPr>
          <w:p w14:paraId="42B4F6E6" w14:textId="77777777" w:rsidR="00717E99" w:rsidRDefault="00D73253" w:rsidP="00813298">
            <w:pPr>
              <w:pStyle w:val="Tabletext"/>
            </w:pPr>
            <w:r>
              <w:t>23</w:t>
            </w:r>
            <w:r w:rsidR="00813298">
              <w:t xml:space="preserve"> Apr  2015</w:t>
            </w:r>
          </w:p>
        </w:tc>
        <w:tc>
          <w:tcPr>
            <w:tcW w:w="1152" w:type="dxa"/>
          </w:tcPr>
          <w:p w14:paraId="3370AFFF" w14:textId="77777777" w:rsidR="00717E99" w:rsidRDefault="00FD109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51C8655" w14:textId="77777777" w:rsidR="00717E99" w:rsidRDefault="00FD1094">
            <w:pPr>
              <w:pStyle w:val="Tabletext"/>
            </w:pPr>
            <w:r>
              <w:t>Original</w:t>
            </w:r>
          </w:p>
        </w:tc>
        <w:tc>
          <w:tcPr>
            <w:tcW w:w="2304" w:type="dxa"/>
          </w:tcPr>
          <w:p w14:paraId="325A234D" w14:textId="77777777" w:rsidR="00717E99" w:rsidRDefault="00D73253">
            <w:pPr>
              <w:pStyle w:val="Tabletext"/>
            </w:pPr>
            <w:r>
              <w:t>Evan Neises</w:t>
            </w:r>
          </w:p>
        </w:tc>
      </w:tr>
      <w:tr w:rsidR="00717E99" w14:paraId="53EA7953" w14:textId="77777777">
        <w:tc>
          <w:tcPr>
            <w:tcW w:w="2304" w:type="dxa"/>
          </w:tcPr>
          <w:p w14:paraId="420BDE1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5498C2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34753A58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104C2314" w14:textId="77777777" w:rsidR="00717E99" w:rsidRDefault="00717E99">
            <w:pPr>
              <w:pStyle w:val="Tabletext"/>
            </w:pPr>
          </w:p>
        </w:tc>
      </w:tr>
      <w:tr w:rsidR="00717E99" w14:paraId="2341BE72" w14:textId="77777777">
        <w:tc>
          <w:tcPr>
            <w:tcW w:w="2304" w:type="dxa"/>
          </w:tcPr>
          <w:p w14:paraId="653D54CB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7CEAE24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59F8E67C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3CAF1191" w14:textId="77777777" w:rsidR="00717E99" w:rsidRDefault="00717E99">
            <w:pPr>
              <w:pStyle w:val="Tabletext"/>
            </w:pPr>
          </w:p>
        </w:tc>
      </w:tr>
      <w:tr w:rsidR="00717E99" w14:paraId="3EB0550B" w14:textId="77777777">
        <w:tc>
          <w:tcPr>
            <w:tcW w:w="2304" w:type="dxa"/>
          </w:tcPr>
          <w:p w14:paraId="2C33DBEE" w14:textId="77777777" w:rsidR="00717E99" w:rsidRDefault="00717E99">
            <w:pPr>
              <w:pStyle w:val="Tabletext"/>
            </w:pPr>
          </w:p>
        </w:tc>
        <w:tc>
          <w:tcPr>
            <w:tcW w:w="1152" w:type="dxa"/>
          </w:tcPr>
          <w:p w14:paraId="5C88FBFF" w14:textId="77777777" w:rsidR="00717E99" w:rsidRDefault="00717E99">
            <w:pPr>
              <w:pStyle w:val="Tabletext"/>
            </w:pPr>
          </w:p>
        </w:tc>
        <w:tc>
          <w:tcPr>
            <w:tcW w:w="3744" w:type="dxa"/>
          </w:tcPr>
          <w:p w14:paraId="0E384ADE" w14:textId="77777777" w:rsidR="00717E99" w:rsidRDefault="00717E99">
            <w:pPr>
              <w:pStyle w:val="Tabletext"/>
            </w:pPr>
          </w:p>
        </w:tc>
        <w:tc>
          <w:tcPr>
            <w:tcW w:w="2304" w:type="dxa"/>
          </w:tcPr>
          <w:p w14:paraId="209CE956" w14:textId="77777777" w:rsidR="00717E99" w:rsidRDefault="00717E99">
            <w:pPr>
              <w:pStyle w:val="Tabletext"/>
            </w:pPr>
          </w:p>
        </w:tc>
      </w:tr>
    </w:tbl>
    <w:p w14:paraId="0DBB67CF" w14:textId="77777777" w:rsidR="00717E99" w:rsidRDefault="00717E99"/>
    <w:p w14:paraId="698A1762" w14:textId="77777777" w:rsidR="00717E99" w:rsidRDefault="00AE19B8">
      <w:pPr>
        <w:pStyle w:val="Title"/>
      </w:pPr>
      <w:r>
        <w:br w:type="page"/>
      </w:r>
      <w:r>
        <w:lastRenderedPageBreak/>
        <w:t>Table of Contents</w:t>
      </w:r>
    </w:p>
    <w:p w14:paraId="71B00ABA" w14:textId="48F7AB78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0C1566">
        <w:rPr>
          <w:noProof/>
          <w:szCs w:val="24"/>
        </w:rPr>
        <w:t xml:space="preserve">Login </w:t>
      </w:r>
      <w:r w:rsidR="00813298">
        <w:rPr>
          <w:noProof/>
          <w:szCs w:val="24"/>
        </w:rPr>
        <w:t>User</w:t>
      </w:r>
      <w:r>
        <w:rPr>
          <w:noProof/>
        </w:rPr>
        <w:tab/>
      </w:r>
      <w:r w:rsidR="00654A00">
        <w:rPr>
          <w:noProof/>
        </w:rPr>
        <w:t>4</w:t>
      </w:r>
    </w:p>
    <w:p w14:paraId="099872A4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654A00">
        <w:rPr>
          <w:noProof/>
        </w:rPr>
        <w:t>4</w:t>
      </w:r>
    </w:p>
    <w:p w14:paraId="3872B4CD" w14:textId="77777777" w:rsidR="00717E99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654A00">
        <w:rPr>
          <w:noProof/>
        </w:rPr>
        <w:t>4</w:t>
      </w:r>
    </w:p>
    <w:p w14:paraId="238EF14B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654A00">
        <w:rPr>
          <w:noProof/>
        </w:rPr>
        <w:t>4</w:t>
      </w:r>
    </w:p>
    <w:p w14:paraId="3DCB9566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Pre-conditions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462F4B03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&lt; Pre-condition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1F5D8D94" w14:textId="77777777" w:rsidR="00717E99" w:rsidRDefault="0081329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</w:t>
      </w:r>
      <w:r w:rsidR="00AE19B8">
        <w:rPr>
          <w:noProof/>
          <w:szCs w:val="24"/>
        </w:rPr>
        <w:t>.</w:t>
      </w:r>
      <w:r w:rsidR="00AE19B8">
        <w:rPr>
          <w:noProof/>
          <w:sz w:val="24"/>
          <w:szCs w:val="24"/>
        </w:rPr>
        <w:tab/>
      </w:r>
      <w:r w:rsidR="00AE19B8">
        <w:rPr>
          <w:noProof/>
          <w:szCs w:val="24"/>
        </w:rPr>
        <w:t>Post-conditions</w:t>
      </w:r>
      <w:r w:rsidR="00AE19B8">
        <w:rPr>
          <w:noProof/>
        </w:rPr>
        <w:tab/>
      </w:r>
      <w:r w:rsidR="00654A00">
        <w:rPr>
          <w:noProof/>
        </w:rPr>
        <w:t>4</w:t>
      </w:r>
    </w:p>
    <w:p w14:paraId="630D3849" w14:textId="77777777" w:rsidR="00717E99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Post-condition One &gt;</w:t>
      </w:r>
      <w:r>
        <w:rPr>
          <w:noProof/>
        </w:rPr>
        <w:tab/>
      </w:r>
      <w:r w:rsidR="00654A00">
        <w:rPr>
          <w:noProof/>
        </w:rPr>
        <w:t>4</w:t>
      </w:r>
    </w:p>
    <w:p w14:paraId="0D353A57" w14:textId="4180998C" w:rsidR="00717E99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A0558">
          <w:t xml:space="preserve">Use Case Specification: </w:t>
        </w:r>
      </w:fldSimple>
      <w:r w:rsidR="000C1566">
        <w:t xml:space="preserve">Login </w:t>
      </w:r>
      <w:r w:rsidR="00813298">
        <w:t>User</w:t>
      </w:r>
    </w:p>
    <w:p w14:paraId="4E0BCBB5" w14:textId="77777777" w:rsidR="00717E99" w:rsidRDefault="00717E99">
      <w:pPr>
        <w:pStyle w:val="InfoBlue"/>
      </w:pPr>
    </w:p>
    <w:p w14:paraId="3592D01F" w14:textId="53136DE4" w:rsidR="00717E99" w:rsidRDefault="000C1566">
      <w:pPr>
        <w:pStyle w:val="Heading1"/>
      </w:pPr>
      <w:bookmarkStart w:id="0" w:name="_Toc423410238"/>
      <w:bookmarkStart w:id="1" w:name="_Toc425054504"/>
      <w:r>
        <w:t xml:space="preserve">Login </w:t>
      </w:r>
      <w:r w:rsidR="00813298">
        <w:t>User</w:t>
      </w:r>
    </w:p>
    <w:p w14:paraId="5C470848" w14:textId="77777777" w:rsidR="00717E99" w:rsidRDefault="00AE19B8">
      <w:pPr>
        <w:pStyle w:val="Heading2"/>
      </w:pPr>
      <w:bookmarkStart w:id="2" w:name="_Toc494515305"/>
      <w:r>
        <w:t>Brief Description</w:t>
      </w:r>
      <w:bookmarkEnd w:id="0"/>
      <w:bookmarkEnd w:id="1"/>
      <w:bookmarkEnd w:id="2"/>
    </w:p>
    <w:p w14:paraId="2C1595E3" w14:textId="5B08153B" w:rsidR="005A3497" w:rsidRPr="008C7272" w:rsidRDefault="00813298" w:rsidP="008A7D07">
      <w:pPr>
        <w:pStyle w:val="BodyText"/>
      </w:pPr>
      <w:r>
        <w:t xml:space="preserve">This is the process to </w:t>
      </w:r>
      <w:r w:rsidR="000C1566">
        <w:t>login as a user.</w:t>
      </w:r>
    </w:p>
    <w:p w14:paraId="5323F63D" w14:textId="77777777" w:rsidR="00717E99" w:rsidRDefault="00AE19B8">
      <w:pPr>
        <w:pStyle w:val="Heading1"/>
        <w:widowControl/>
      </w:pPr>
      <w:bookmarkStart w:id="3" w:name="_Toc423410239"/>
      <w:bookmarkStart w:id="4" w:name="_Toc425054505"/>
      <w:bookmarkStart w:id="5" w:name="_Toc494515306"/>
      <w:r>
        <w:t>Flow of Events</w:t>
      </w:r>
      <w:bookmarkEnd w:id="3"/>
      <w:bookmarkEnd w:id="4"/>
      <w:bookmarkEnd w:id="5"/>
    </w:p>
    <w:p w14:paraId="25AA54A8" w14:textId="77777777" w:rsidR="00717E99" w:rsidRDefault="00AE19B8">
      <w:pPr>
        <w:pStyle w:val="Heading2"/>
        <w:widowControl/>
      </w:pPr>
      <w:bookmarkStart w:id="6" w:name="_Toc423410240"/>
      <w:bookmarkStart w:id="7" w:name="_Toc425054506"/>
      <w:bookmarkStart w:id="8" w:name="_Toc494515307"/>
      <w:r>
        <w:t>Basic Flow</w:t>
      </w:r>
      <w:bookmarkEnd w:id="6"/>
      <w:bookmarkEnd w:id="7"/>
      <w:bookmarkEnd w:id="8"/>
      <w:r>
        <w:t xml:space="preserve"> </w:t>
      </w:r>
    </w:p>
    <w:p w14:paraId="127E8A59" w14:textId="483760A9" w:rsidR="005A3497" w:rsidRDefault="00813298" w:rsidP="005A3497">
      <w:pPr>
        <w:pStyle w:val="BodyText"/>
        <w:numPr>
          <w:ilvl w:val="0"/>
          <w:numId w:val="23"/>
        </w:numPr>
      </w:pPr>
      <w:r>
        <w:t>Locate the</w:t>
      </w:r>
      <w:r w:rsidR="000C1566">
        <w:t xml:space="preserve"> Login</w:t>
      </w:r>
      <w:r w:rsidR="00D73253">
        <w:t xml:space="preserve"> link in the top right corner.</w:t>
      </w:r>
    </w:p>
    <w:p w14:paraId="1B8E3F97" w14:textId="2D49D21E" w:rsidR="005A3497" w:rsidRDefault="00813298" w:rsidP="005A3497">
      <w:pPr>
        <w:pStyle w:val="BodyText"/>
        <w:numPr>
          <w:ilvl w:val="0"/>
          <w:numId w:val="23"/>
        </w:numPr>
      </w:pPr>
      <w:r>
        <w:t>Fil</w:t>
      </w:r>
      <w:r w:rsidR="000C1566">
        <w:t xml:space="preserve">l in the necessary information </w:t>
      </w:r>
      <w:r>
        <w:t>(</w:t>
      </w:r>
      <w:r w:rsidR="000C1566">
        <w:t>Email Address, Password</w:t>
      </w:r>
      <w:r w:rsidR="00D73253">
        <w:t>)</w:t>
      </w:r>
      <w:r w:rsidR="000C1566">
        <w:t>.</w:t>
      </w:r>
    </w:p>
    <w:p w14:paraId="418BDA7D" w14:textId="0C7C8E7B" w:rsidR="000C1566" w:rsidRDefault="000C1566" w:rsidP="005A3497">
      <w:pPr>
        <w:pStyle w:val="BodyText"/>
        <w:numPr>
          <w:ilvl w:val="0"/>
          <w:numId w:val="23"/>
        </w:numPr>
      </w:pPr>
      <w:r>
        <w:t>Click “Remember Me?” (optional)</w:t>
      </w:r>
    </w:p>
    <w:p w14:paraId="3B2A53BB" w14:textId="26CECE47" w:rsidR="00277091" w:rsidRDefault="00D73253" w:rsidP="005A3497">
      <w:pPr>
        <w:pStyle w:val="BodyText"/>
        <w:numPr>
          <w:ilvl w:val="0"/>
          <w:numId w:val="23"/>
        </w:numPr>
      </w:pPr>
      <w:r>
        <w:t xml:space="preserve">Click </w:t>
      </w:r>
      <w:r w:rsidR="000C1566">
        <w:t>Login</w:t>
      </w:r>
      <w:r>
        <w:t>.</w:t>
      </w:r>
    </w:p>
    <w:p w14:paraId="61DAF889" w14:textId="77777777" w:rsidR="00277091" w:rsidRDefault="00D73253" w:rsidP="005A3497">
      <w:pPr>
        <w:pStyle w:val="BodyText"/>
        <w:numPr>
          <w:ilvl w:val="0"/>
          <w:numId w:val="23"/>
        </w:numPr>
      </w:pPr>
      <w:r>
        <w:t>Fix any errors, if applicable.</w:t>
      </w:r>
    </w:p>
    <w:p w14:paraId="287D842D" w14:textId="4727248D" w:rsidR="00717E99" w:rsidRDefault="007C76A2" w:rsidP="00813298">
      <w:pPr>
        <w:pStyle w:val="BodyText"/>
        <w:numPr>
          <w:ilvl w:val="0"/>
          <w:numId w:val="23"/>
        </w:numPr>
      </w:pPr>
      <w:r>
        <w:t xml:space="preserve">The </w:t>
      </w:r>
      <w:r w:rsidR="000C1566">
        <w:t>user is logged in.</w:t>
      </w:r>
      <w:r>
        <w:t xml:space="preserve"> </w:t>
      </w:r>
    </w:p>
    <w:p w14:paraId="7244751B" w14:textId="77777777" w:rsidR="00717E99" w:rsidRDefault="00AE19B8">
      <w:pPr>
        <w:pStyle w:val="Heading1"/>
        <w:widowControl/>
      </w:pPr>
      <w:bookmarkStart w:id="9" w:name="_Toc423410253"/>
      <w:bookmarkStart w:id="10" w:name="_Toc425054512"/>
      <w:bookmarkStart w:id="11" w:name="_Toc494515313"/>
      <w:r>
        <w:t>Pre-conditions</w:t>
      </w:r>
      <w:bookmarkEnd w:id="9"/>
      <w:bookmarkEnd w:id="10"/>
      <w:bookmarkEnd w:id="11"/>
    </w:p>
    <w:p w14:paraId="474D86F1" w14:textId="77777777" w:rsidR="00717E99" w:rsidRDefault="00AE19B8">
      <w:pPr>
        <w:pStyle w:val="Heading2"/>
        <w:widowControl/>
      </w:pPr>
      <w:bookmarkStart w:id="12" w:name="_Toc423410254"/>
      <w:bookmarkStart w:id="13" w:name="_Toc425054513"/>
      <w:bookmarkStart w:id="14" w:name="_Toc494515314"/>
      <w:r>
        <w:t>&lt; Pre-condition One &gt;</w:t>
      </w:r>
      <w:bookmarkEnd w:id="12"/>
      <w:bookmarkEnd w:id="13"/>
      <w:bookmarkEnd w:id="14"/>
    </w:p>
    <w:p w14:paraId="043EA864" w14:textId="226899EF" w:rsidR="00D73253" w:rsidRPr="007C76A2" w:rsidRDefault="007C76A2" w:rsidP="00D73253">
      <w:pPr>
        <w:ind w:left="720"/>
      </w:pPr>
      <w:r>
        <w:t xml:space="preserve">The user </w:t>
      </w:r>
      <w:r w:rsidR="000C1566">
        <w:t>already has an account registered in the system.</w:t>
      </w:r>
    </w:p>
    <w:p w14:paraId="72CEB9D3" w14:textId="77777777" w:rsidR="00717E99" w:rsidRDefault="00AE19B8">
      <w:pPr>
        <w:pStyle w:val="Heading1"/>
        <w:widowControl/>
      </w:pPr>
      <w:bookmarkStart w:id="15" w:name="_Toc423410255"/>
      <w:bookmarkStart w:id="16" w:name="_Toc425054514"/>
      <w:bookmarkStart w:id="17" w:name="_Toc494515315"/>
      <w:r>
        <w:t>Post-conditions</w:t>
      </w:r>
      <w:bookmarkEnd w:id="15"/>
      <w:bookmarkEnd w:id="16"/>
      <w:bookmarkEnd w:id="17"/>
    </w:p>
    <w:p w14:paraId="7FBBC803" w14:textId="77777777" w:rsidR="00717E99" w:rsidRDefault="00AE19B8">
      <w:pPr>
        <w:pStyle w:val="Heading2"/>
        <w:widowControl/>
      </w:pPr>
      <w:bookmarkStart w:id="18" w:name="_Toc423410256"/>
      <w:bookmarkStart w:id="19" w:name="_Toc425054515"/>
      <w:bookmarkStart w:id="20" w:name="_Toc494515316"/>
      <w:r>
        <w:t>&lt; Post-condition One &gt;</w:t>
      </w:r>
      <w:bookmarkEnd w:id="18"/>
      <w:bookmarkEnd w:id="19"/>
      <w:bookmarkEnd w:id="20"/>
    </w:p>
    <w:p w14:paraId="61F51EBD" w14:textId="14C420DF" w:rsidR="007C76A2" w:rsidRPr="007C76A2" w:rsidRDefault="007C76A2" w:rsidP="007C76A2">
      <w:pPr>
        <w:ind w:left="720"/>
      </w:pPr>
      <w:r>
        <w:t xml:space="preserve">The </w:t>
      </w:r>
      <w:r w:rsidR="00D73253">
        <w:t xml:space="preserve">user </w:t>
      </w:r>
      <w:r w:rsidR="000C1566">
        <w:t>is now logged into the system.</w:t>
      </w:r>
      <w:bookmarkStart w:id="21" w:name="_GoBack"/>
      <w:bookmarkEnd w:id="21"/>
    </w:p>
    <w:sectPr w:rsidR="007C76A2" w:rsidRPr="007C76A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C2A81" w14:textId="77777777" w:rsidR="007675CB" w:rsidRDefault="007675CB">
      <w:pPr>
        <w:spacing w:line="240" w:lineRule="auto"/>
      </w:pPr>
      <w:r>
        <w:separator/>
      </w:r>
    </w:p>
  </w:endnote>
  <w:endnote w:type="continuationSeparator" w:id="0">
    <w:p w14:paraId="26DD792E" w14:textId="77777777" w:rsidR="007675CB" w:rsidRDefault="0076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7E99" w14:paraId="1349C8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37AB9" w14:textId="77777777" w:rsidR="00717E99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47EC64" w14:textId="5ED990EE" w:rsidR="00717E99" w:rsidRDefault="00717E99" w:rsidP="00CC7F4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44825B" w14:textId="77777777" w:rsidR="00717E99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C156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0A0C8B5" w14:textId="77777777" w:rsidR="00717E99" w:rsidRDefault="00717E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9180C" w14:textId="77777777" w:rsidR="007675CB" w:rsidRDefault="007675CB">
      <w:pPr>
        <w:spacing w:line="240" w:lineRule="auto"/>
      </w:pPr>
      <w:r>
        <w:separator/>
      </w:r>
    </w:p>
  </w:footnote>
  <w:footnote w:type="continuationSeparator" w:id="0">
    <w:p w14:paraId="46172F48" w14:textId="77777777" w:rsidR="007675CB" w:rsidRDefault="0076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C6D066" w14:textId="77777777" w:rsidR="00717E99" w:rsidRDefault="00717E99">
    <w:pPr>
      <w:rPr>
        <w:sz w:val="24"/>
      </w:rPr>
    </w:pPr>
  </w:p>
  <w:p w14:paraId="2835A69B" w14:textId="77777777" w:rsidR="00717E99" w:rsidRDefault="00717E99">
    <w:pPr>
      <w:pBdr>
        <w:top w:val="single" w:sz="6" w:space="1" w:color="auto"/>
      </w:pBdr>
      <w:rPr>
        <w:sz w:val="24"/>
      </w:rPr>
    </w:pPr>
  </w:p>
  <w:p w14:paraId="2D456213" w14:textId="77777777" w:rsidR="00717E99" w:rsidRDefault="00C360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Employee Rating System</w:t>
    </w:r>
  </w:p>
  <w:p w14:paraId="59D03D9B" w14:textId="77777777" w:rsidR="00717E99" w:rsidRDefault="00717E99">
    <w:pPr>
      <w:pBdr>
        <w:bottom w:val="single" w:sz="6" w:space="1" w:color="auto"/>
      </w:pBdr>
      <w:jc w:val="right"/>
      <w:rPr>
        <w:sz w:val="24"/>
      </w:rPr>
    </w:pPr>
  </w:p>
  <w:p w14:paraId="24D840D2" w14:textId="77777777" w:rsidR="00717E99" w:rsidRDefault="00717E9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7E99" w14:paraId="4201BDCD" w14:textId="77777777" w:rsidTr="00C3609C">
      <w:tc>
        <w:tcPr>
          <w:tcW w:w="6379" w:type="dxa"/>
        </w:tcPr>
        <w:p w14:paraId="6195E25A" w14:textId="77777777" w:rsidR="00717E99" w:rsidRDefault="00C3609C">
          <w:r>
            <w:t>Employee Rating System</w:t>
          </w:r>
        </w:p>
      </w:tc>
      <w:tc>
        <w:tcPr>
          <w:tcW w:w="3179" w:type="dxa"/>
        </w:tcPr>
        <w:p w14:paraId="4E197747" w14:textId="77777777" w:rsidR="00717E99" w:rsidRDefault="00CC7F4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17E99" w14:paraId="218C04C2" w14:textId="77777777" w:rsidTr="00C3609C">
      <w:tc>
        <w:tcPr>
          <w:tcW w:w="6379" w:type="dxa"/>
        </w:tcPr>
        <w:p w14:paraId="57DB4799" w14:textId="2ED99AE4" w:rsidR="00717E99" w:rsidRDefault="00D73253" w:rsidP="000C1566">
          <w:fldSimple w:instr="title  \* Mergeformat ">
            <w:r w:rsidR="00CA0558">
              <w:t>Use Case Specification:</w:t>
            </w:r>
          </w:fldSimple>
          <w:r w:rsidR="00AD72B0">
            <w:t xml:space="preserve"> </w:t>
          </w:r>
          <w:r w:rsidR="000C1566">
            <w:t>Login</w:t>
          </w:r>
          <w:r w:rsidR="00FE5AB6">
            <w:t xml:space="preserve"> </w:t>
          </w:r>
          <w:r w:rsidR="00C3609C">
            <w:t>User</w:t>
          </w:r>
        </w:p>
      </w:tc>
      <w:tc>
        <w:tcPr>
          <w:tcW w:w="3179" w:type="dxa"/>
        </w:tcPr>
        <w:p w14:paraId="1256A887" w14:textId="77777777" w:rsidR="00717E99" w:rsidRDefault="00D73253" w:rsidP="00C3609C">
          <w:r>
            <w:t xml:space="preserve">  Date:  23</w:t>
          </w:r>
          <w:r w:rsidR="00CC7F40">
            <w:t xml:space="preserve"> </w:t>
          </w:r>
          <w:r w:rsidR="00C3609C">
            <w:t>Apr 2015</w:t>
          </w:r>
        </w:p>
      </w:tc>
    </w:tr>
  </w:tbl>
  <w:p w14:paraId="139F456B" w14:textId="77777777" w:rsidR="00717E99" w:rsidRDefault="00717E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42E434F"/>
    <w:multiLevelType w:val="hybridMultilevel"/>
    <w:tmpl w:val="D6700B28"/>
    <w:lvl w:ilvl="0" w:tplc="F8509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ED74172"/>
    <w:multiLevelType w:val="multilevel"/>
    <w:tmpl w:val="CFC0B5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2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3786B"/>
    <w:rsid w:val="000C1566"/>
    <w:rsid w:val="00104922"/>
    <w:rsid w:val="00172004"/>
    <w:rsid w:val="001E438D"/>
    <w:rsid w:val="00231558"/>
    <w:rsid w:val="00277091"/>
    <w:rsid w:val="002B6564"/>
    <w:rsid w:val="003236D7"/>
    <w:rsid w:val="00361F93"/>
    <w:rsid w:val="003B1D2E"/>
    <w:rsid w:val="0040510A"/>
    <w:rsid w:val="00433B18"/>
    <w:rsid w:val="004B717B"/>
    <w:rsid w:val="004C2DF6"/>
    <w:rsid w:val="005A3497"/>
    <w:rsid w:val="00654A00"/>
    <w:rsid w:val="006577E8"/>
    <w:rsid w:val="00717E99"/>
    <w:rsid w:val="00763880"/>
    <w:rsid w:val="007675CB"/>
    <w:rsid w:val="007B22CB"/>
    <w:rsid w:val="007C76A2"/>
    <w:rsid w:val="007F0EEC"/>
    <w:rsid w:val="008114A0"/>
    <w:rsid w:val="00813298"/>
    <w:rsid w:val="008A7D07"/>
    <w:rsid w:val="008C7272"/>
    <w:rsid w:val="00924C12"/>
    <w:rsid w:val="00927C0C"/>
    <w:rsid w:val="00A2493E"/>
    <w:rsid w:val="00AD72B0"/>
    <w:rsid w:val="00AE19B8"/>
    <w:rsid w:val="00B23D05"/>
    <w:rsid w:val="00C12FFC"/>
    <w:rsid w:val="00C3609C"/>
    <w:rsid w:val="00CA0558"/>
    <w:rsid w:val="00CB539C"/>
    <w:rsid w:val="00CC7F40"/>
    <w:rsid w:val="00CE5891"/>
    <w:rsid w:val="00D4542B"/>
    <w:rsid w:val="00D73253"/>
    <w:rsid w:val="00D8271E"/>
    <w:rsid w:val="00DE65E9"/>
    <w:rsid w:val="00EE493E"/>
    <w:rsid w:val="00F06C5A"/>
    <w:rsid w:val="00FD1094"/>
    <w:rsid w:val="00FE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F84F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2</TotalTime>
  <Pages>4</Pages>
  <Words>144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Evan Neises</cp:lastModifiedBy>
  <cp:revision>3</cp:revision>
  <cp:lastPrinted>2011-02-23T16:45:00Z</cp:lastPrinted>
  <dcterms:created xsi:type="dcterms:W3CDTF">2015-04-29T19:51:00Z</dcterms:created>
  <dcterms:modified xsi:type="dcterms:W3CDTF">2015-04-29T19:53:00Z</dcterms:modified>
</cp:coreProperties>
</file>