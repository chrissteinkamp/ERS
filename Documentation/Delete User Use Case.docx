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99" w:rsidRDefault="00201C0D">
      <w:pPr>
        <w:pStyle w:val="Title"/>
        <w:jc w:val="right"/>
      </w:pPr>
      <w:r>
        <w:t>Employee Rating System Integration</w:t>
      </w:r>
    </w:p>
    <w:p w:rsidR="00717E99" w:rsidRDefault="006E0AA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821575">
        <w:t>Delete</w:t>
      </w:r>
      <w:r w:rsidR="00201C0D">
        <w:t xml:space="preserve"> User</w:t>
      </w:r>
      <w:r w:rsidR="00924C12">
        <w:t xml:space="preserve"> </w:t>
      </w:r>
      <w:r>
        <w:fldChar w:fldCharType="end"/>
      </w:r>
    </w:p>
    <w:p w:rsidR="00717E99" w:rsidRDefault="00717E99">
      <w:pPr>
        <w:pStyle w:val="Title"/>
        <w:jc w:val="right"/>
      </w:pPr>
    </w:p>
    <w:p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17E99" w:rsidRDefault="00717E99"/>
    <w:p w:rsidR="00717E99" w:rsidRDefault="00717E99"/>
    <w:p w:rsidR="00717E99" w:rsidRDefault="00717E99">
      <w:pPr>
        <w:pStyle w:val="BodyText"/>
      </w:pPr>
    </w:p>
    <w:p w:rsidR="00717E99" w:rsidRDefault="00717E99">
      <w:pPr>
        <w:pStyle w:val="BodyText"/>
      </w:pPr>
    </w:p>
    <w:p w:rsidR="00717E99" w:rsidRDefault="00717E99">
      <w:pPr>
        <w:sectPr w:rsidR="00717E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>
        <w:tc>
          <w:tcPr>
            <w:tcW w:w="2304" w:type="dxa"/>
          </w:tcPr>
          <w:p w:rsidR="00717E99" w:rsidRDefault="00201C0D" w:rsidP="00FD1094">
            <w:pPr>
              <w:pStyle w:val="Tabletext"/>
            </w:pPr>
            <w:r>
              <w:t>16 April  2015</w:t>
            </w:r>
          </w:p>
        </w:tc>
        <w:tc>
          <w:tcPr>
            <w:tcW w:w="1152" w:type="dxa"/>
          </w:tcPr>
          <w:p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:rsidR="00717E99" w:rsidRDefault="00FD1094">
            <w:pPr>
              <w:pStyle w:val="Tabletext"/>
            </w:pPr>
            <w:r>
              <w:t>Andrew Baldridge</w:t>
            </w: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</w:tbl>
    <w:p w:rsidR="00717E99" w:rsidRDefault="00717E99"/>
    <w:p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:rsidR="00717E99" w:rsidRPr="00132CF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32CF1">
        <w:fldChar w:fldCharType="begin"/>
      </w:r>
      <w:r w:rsidRPr="00132CF1">
        <w:instrText xml:space="preserve"> TOC \o "1-3" </w:instrText>
      </w:r>
      <w:r w:rsidRPr="00132CF1">
        <w:fldChar w:fldCharType="separate"/>
      </w:r>
      <w:r w:rsidRPr="00132CF1">
        <w:rPr>
          <w:noProof/>
          <w:szCs w:val="24"/>
        </w:rPr>
        <w:t>1.</w:t>
      </w:r>
      <w:r w:rsidRPr="00132CF1">
        <w:rPr>
          <w:noProof/>
          <w:sz w:val="24"/>
          <w:szCs w:val="24"/>
        </w:rPr>
        <w:tab/>
      </w:r>
      <w:r w:rsidR="00320D1C">
        <w:rPr>
          <w:noProof/>
          <w:szCs w:val="24"/>
        </w:rPr>
        <w:t>Delete</w:t>
      </w:r>
      <w:r w:rsidR="00132CF1">
        <w:rPr>
          <w:noProof/>
          <w:szCs w:val="24"/>
        </w:rPr>
        <w:t xml:space="preserve"> User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32CF1">
        <w:rPr>
          <w:noProof/>
        </w:rPr>
        <w:t>1.1</w:t>
      </w:r>
      <w:r w:rsidRPr="00132CF1">
        <w:rPr>
          <w:noProof/>
          <w:sz w:val="24"/>
          <w:szCs w:val="24"/>
        </w:rPr>
        <w:tab/>
      </w:r>
      <w:r w:rsidRPr="00132CF1">
        <w:rPr>
          <w:noProof/>
        </w:rPr>
        <w:t>Brief Description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32CF1">
        <w:rPr>
          <w:noProof/>
          <w:szCs w:val="24"/>
        </w:rPr>
        <w:t>2.</w:t>
      </w:r>
      <w:r w:rsidRPr="00132CF1">
        <w:rPr>
          <w:noProof/>
          <w:sz w:val="24"/>
          <w:szCs w:val="24"/>
        </w:rPr>
        <w:tab/>
      </w:r>
      <w:r w:rsidRPr="00132CF1">
        <w:rPr>
          <w:noProof/>
          <w:szCs w:val="24"/>
        </w:rPr>
        <w:t>Flow of Events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32CF1">
        <w:rPr>
          <w:noProof/>
        </w:rPr>
        <w:t>2.1</w:t>
      </w:r>
      <w:r w:rsidRPr="00132CF1">
        <w:rPr>
          <w:noProof/>
          <w:sz w:val="24"/>
          <w:szCs w:val="24"/>
        </w:rPr>
        <w:tab/>
      </w:r>
      <w:r w:rsidRPr="00132CF1">
        <w:rPr>
          <w:noProof/>
        </w:rPr>
        <w:t>Basic Flow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32CF1">
        <w:rPr>
          <w:noProof/>
          <w:szCs w:val="24"/>
        </w:rPr>
        <w:t>4.</w:t>
      </w:r>
      <w:r w:rsidRPr="00132CF1">
        <w:rPr>
          <w:noProof/>
          <w:sz w:val="24"/>
          <w:szCs w:val="24"/>
        </w:rPr>
        <w:tab/>
      </w:r>
      <w:r w:rsidRPr="00132CF1">
        <w:rPr>
          <w:noProof/>
          <w:szCs w:val="24"/>
        </w:rPr>
        <w:t>Pre-conditions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32CF1">
        <w:rPr>
          <w:noProof/>
        </w:rPr>
        <w:t>4.1</w:t>
      </w:r>
      <w:r w:rsidRPr="00132CF1">
        <w:rPr>
          <w:noProof/>
          <w:sz w:val="24"/>
          <w:szCs w:val="24"/>
        </w:rPr>
        <w:tab/>
      </w:r>
      <w:r w:rsidRPr="00132CF1">
        <w:rPr>
          <w:noProof/>
        </w:rPr>
        <w:t>&lt; Pre-condition One &gt;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32CF1">
        <w:rPr>
          <w:noProof/>
          <w:szCs w:val="24"/>
        </w:rPr>
        <w:t>5.</w:t>
      </w:r>
      <w:r w:rsidRPr="00132CF1">
        <w:rPr>
          <w:noProof/>
          <w:sz w:val="24"/>
          <w:szCs w:val="24"/>
        </w:rPr>
        <w:tab/>
      </w:r>
      <w:r w:rsidRPr="00132CF1">
        <w:rPr>
          <w:noProof/>
          <w:szCs w:val="24"/>
        </w:rPr>
        <w:t>Post-conditions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Pr="00132CF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32CF1">
        <w:rPr>
          <w:noProof/>
        </w:rPr>
        <w:t>5.1</w:t>
      </w:r>
      <w:r w:rsidRPr="00132CF1">
        <w:rPr>
          <w:noProof/>
          <w:sz w:val="24"/>
          <w:szCs w:val="24"/>
        </w:rPr>
        <w:tab/>
      </w:r>
      <w:r w:rsidRPr="00132CF1">
        <w:rPr>
          <w:noProof/>
        </w:rPr>
        <w:t>&lt; Post-condition One &gt;</w:t>
      </w:r>
      <w:r w:rsidRPr="00132CF1">
        <w:rPr>
          <w:noProof/>
        </w:rPr>
        <w:tab/>
      </w:r>
      <w:r w:rsidR="00132CF1">
        <w:rPr>
          <w:noProof/>
        </w:rPr>
        <w:t>4</w:t>
      </w:r>
    </w:p>
    <w:p w:rsidR="00717E99" w:rsidRDefault="00AE19B8">
      <w:pPr>
        <w:pStyle w:val="Title"/>
      </w:pPr>
      <w:r w:rsidRPr="00132CF1">
        <w:rPr>
          <w:rFonts w:ascii="Times New Roman" w:hAnsi="Times New Roman"/>
          <w:sz w:val="20"/>
        </w:rPr>
        <w:fldChar w:fldCharType="end"/>
      </w:r>
      <w:r>
        <w:br w:type="page"/>
      </w:r>
      <w:r w:rsidR="006E0AAE">
        <w:lastRenderedPageBreak/>
        <w:fldChar w:fldCharType="begin"/>
      </w:r>
      <w:r w:rsidR="006E0AAE">
        <w:instrText xml:space="preserve">title  \* Mergeformat </w:instrText>
      </w:r>
      <w:r w:rsidR="006E0AAE">
        <w:fldChar w:fldCharType="separate"/>
      </w:r>
      <w:r w:rsidR="00CA0558">
        <w:t xml:space="preserve">Use Case Specification: </w:t>
      </w:r>
      <w:r w:rsidR="006E0AAE">
        <w:fldChar w:fldCharType="end"/>
      </w:r>
      <w:bookmarkStart w:id="0" w:name="_Toc423410237"/>
      <w:bookmarkStart w:id="1" w:name="_Toc425054503"/>
      <w:r w:rsidR="00104922">
        <w:t>Contract Creation</w:t>
      </w:r>
      <w:r>
        <w:t xml:space="preserve"> </w:t>
      </w:r>
      <w:bookmarkEnd w:id="0"/>
      <w:bookmarkEnd w:id="1"/>
    </w:p>
    <w:p w:rsidR="00717E99" w:rsidRDefault="00717E99">
      <w:pPr>
        <w:pStyle w:val="InfoBlue"/>
      </w:pPr>
    </w:p>
    <w:p w:rsidR="00717E99" w:rsidRDefault="00821575">
      <w:pPr>
        <w:pStyle w:val="Heading1"/>
      </w:pPr>
      <w:bookmarkStart w:id="2" w:name="_Toc423410238"/>
      <w:bookmarkStart w:id="3" w:name="_Toc425054504"/>
      <w:r>
        <w:t>Delete</w:t>
      </w:r>
      <w:r w:rsidR="00132CF1">
        <w:t xml:space="preserve"> User</w:t>
      </w:r>
    </w:p>
    <w:p w:rsidR="00717E99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5A3497" w:rsidRPr="008C7272" w:rsidRDefault="00132CF1" w:rsidP="00132CF1">
      <w:pPr>
        <w:pStyle w:val="BodyText"/>
        <w:ind w:firstLine="720"/>
      </w:pPr>
      <w:r>
        <w:t xml:space="preserve">This is the function of the system to add users. </w:t>
      </w:r>
    </w:p>
    <w:p w:rsidR="00717E99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717E99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5A3497" w:rsidRDefault="00F53CBA" w:rsidP="005A3497">
      <w:pPr>
        <w:pStyle w:val="BodyText"/>
        <w:numPr>
          <w:ilvl w:val="0"/>
          <w:numId w:val="23"/>
        </w:numPr>
      </w:pPr>
      <w:r>
        <w:t>Admin logs in</w:t>
      </w:r>
    </w:p>
    <w:p w:rsidR="005A3497" w:rsidRDefault="00F53CBA" w:rsidP="005A3497">
      <w:pPr>
        <w:pStyle w:val="BodyText"/>
        <w:numPr>
          <w:ilvl w:val="0"/>
          <w:numId w:val="23"/>
        </w:numPr>
      </w:pPr>
      <w:r>
        <w:t xml:space="preserve">On the Employee page, find the employee you wish to delete.  </w:t>
      </w:r>
    </w:p>
    <w:p w:rsidR="00277091" w:rsidRDefault="00F53CBA" w:rsidP="005A3497">
      <w:pPr>
        <w:pStyle w:val="BodyText"/>
        <w:numPr>
          <w:ilvl w:val="0"/>
          <w:numId w:val="23"/>
        </w:numPr>
      </w:pPr>
      <w:r>
        <w:t>Click the Delete link</w:t>
      </w:r>
    </w:p>
    <w:p w:rsidR="00277091" w:rsidRDefault="00F53CBA" w:rsidP="005A3497">
      <w:pPr>
        <w:pStyle w:val="BodyText"/>
        <w:numPr>
          <w:ilvl w:val="0"/>
          <w:numId w:val="23"/>
        </w:numPr>
      </w:pPr>
      <w:r>
        <w:t>The delete page is used as a verification you want to delete the user. If so, click delete.</w:t>
      </w:r>
    </w:p>
    <w:p w:rsidR="00717E99" w:rsidRDefault="00717E99"/>
    <w:p w:rsidR="00717E99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:rsidR="00717E99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:rsidR="00821575" w:rsidRPr="00821575" w:rsidRDefault="00821575" w:rsidP="00821575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user must exist.</w:t>
      </w:r>
    </w:p>
    <w:p w:rsidR="00717E99" w:rsidRPr="00821575" w:rsidRDefault="00AE19B8" w:rsidP="00821575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717E99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:rsidR="00821575" w:rsidRPr="00821575" w:rsidRDefault="00821575" w:rsidP="00821575">
      <w:pPr>
        <w:ind w:left="720"/>
      </w:pPr>
      <w:r>
        <w:t>The user no longer exists.</w:t>
      </w:r>
    </w:p>
    <w:sectPr w:rsidR="00821575" w:rsidRPr="00821575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AE" w:rsidRDefault="006E0AAE">
      <w:pPr>
        <w:spacing w:line="240" w:lineRule="auto"/>
      </w:pPr>
      <w:r>
        <w:separator/>
      </w:r>
    </w:p>
  </w:endnote>
  <w:endnote w:type="continuationSeparator" w:id="0">
    <w:p w:rsidR="006E0AAE" w:rsidRDefault="006E0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C0" w:rsidRDefault="00A00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C0" w:rsidRDefault="00A00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C0" w:rsidRDefault="00A00AC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00AC0" w:rsidP="00CC7F40">
          <w:pPr>
            <w:jc w:val="center"/>
          </w:pPr>
          <w:r>
            <w:t xml:space="preserve">Employee Rating </w:t>
          </w:r>
          <w:r>
            <w:t>System</w:t>
          </w:r>
          <w:bookmarkStart w:id="23" w:name="_GoBack"/>
          <w:bookmarkEnd w:id="23"/>
          <w:r w:rsidR="00AE19B8">
            <w:t xml:space="preserve">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320D1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00AC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AE" w:rsidRDefault="006E0AAE">
      <w:pPr>
        <w:spacing w:line="240" w:lineRule="auto"/>
      </w:pPr>
      <w:r>
        <w:separator/>
      </w:r>
    </w:p>
  </w:footnote>
  <w:footnote w:type="continuationSeparator" w:id="0">
    <w:p w:rsidR="006E0AAE" w:rsidRDefault="006E0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C0" w:rsidRDefault="00A00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99" w:rsidRDefault="00717E99">
    <w:pPr>
      <w:rPr>
        <w:sz w:val="24"/>
      </w:rPr>
    </w:pPr>
  </w:p>
  <w:p w:rsidR="00717E99" w:rsidRDefault="00717E99">
    <w:pPr>
      <w:pBdr>
        <w:top w:val="single" w:sz="6" w:space="1" w:color="auto"/>
      </w:pBdr>
      <w:rPr>
        <w:sz w:val="24"/>
      </w:rPr>
    </w:pPr>
  </w:p>
  <w:p w:rsidR="00717E99" w:rsidRDefault="00201C0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:rsidR="00717E99" w:rsidRDefault="00717E99">
    <w:pPr>
      <w:pBdr>
        <w:bottom w:val="single" w:sz="6" w:space="1" w:color="auto"/>
      </w:pBdr>
      <w:jc w:val="right"/>
      <w:rPr>
        <w:sz w:val="24"/>
      </w:rPr>
    </w:pPr>
  </w:p>
  <w:p w:rsidR="00717E99" w:rsidRDefault="00717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C0" w:rsidRDefault="00A00AC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:rsidTr="00132CF1">
      <w:tc>
        <w:tcPr>
          <w:tcW w:w="6379" w:type="dxa"/>
        </w:tcPr>
        <w:p w:rsidR="00717E99" w:rsidRDefault="00132CF1">
          <w:r>
            <w:t>Employee Rating System</w:t>
          </w:r>
        </w:p>
      </w:tc>
      <w:tc>
        <w:tcPr>
          <w:tcW w:w="3179" w:type="dxa"/>
        </w:tcPr>
        <w:p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:rsidTr="00132CF1">
      <w:tc>
        <w:tcPr>
          <w:tcW w:w="6379" w:type="dxa"/>
        </w:tcPr>
        <w:p w:rsidR="00717E99" w:rsidRDefault="006E0AAE" w:rsidP="0082157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</w:t>
          </w:r>
          <w:r>
            <w:fldChar w:fldCharType="end"/>
          </w:r>
          <w:r w:rsidR="00AD72B0">
            <w:t xml:space="preserve"> </w:t>
          </w:r>
          <w:r w:rsidR="00821575">
            <w:t>Delete User</w:t>
          </w:r>
        </w:p>
      </w:tc>
      <w:tc>
        <w:tcPr>
          <w:tcW w:w="3179" w:type="dxa"/>
        </w:tcPr>
        <w:p w:rsidR="00717E99" w:rsidRDefault="00CC7F40">
          <w:r>
            <w:t xml:space="preserve"> </w:t>
          </w:r>
          <w:r w:rsidR="00132CF1">
            <w:t xml:space="preserve"> Date:  16 Apr 2015</w:t>
          </w:r>
        </w:p>
      </w:tc>
    </w:tr>
  </w:tbl>
  <w:p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36813"/>
    <w:rsid w:val="00104922"/>
    <w:rsid w:val="00132CF1"/>
    <w:rsid w:val="00172004"/>
    <w:rsid w:val="00201C0D"/>
    <w:rsid w:val="00231558"/>
    <w:rsid w:val="00277091"/>
    <w:rsid w:val="002B6564"/>
    <w:rsid w:val="00320D1C"/>
    <w:rsid w:val="003236D7"/>
    <w:rsid w:val="00361F93"/>
    <w:rsid w:val="003B1D2E"/>
    <w:rsid w:val="00433B18"/>
    <w:rsid w:val="004C2DF6"/>
    <w:rsid w:val="005A3497"/>
    <w:rsid w:val="006577E8"/>
    <w:rsid w:val="006E0AAE"/>
    <w:rsid w:val="00717E99"/>
    <w:rsid w:val="00763880"/>
    <w:rsid w:val="007B22CB"/>
    <w:rsid w:val="007F0EEC"/>
    <w:rsid w:val="00821575"/>
    <w:rsid w:val="008A7D07"/>
    <w:rsid w:val="008C7272"/>
    <w:rsid w:val="00924C12"/>
    <w:rsid w:val="00A00AC0"/>
    <w:rsid w:val="00A2493E"/>
    <w:rsid w:val="00AD72B0"/>
    <w:rsid w:val="00AE19B8"/>
    <w:rsid w:val="00B23D05"/>
    <w:rsid w:val="00C12FFC"/>
    <w:rsid w:val="00CA0558"/>
    <w:rsid w:val="00CB539C"/>
    <w:rsid w:val="00CC7F40"/>
    <w:rsid w:val="00D4542B"/>
    <w:rsid w:val="00D8271E"/>
    <w:rsid w:val="00DE65E9"/>
    <w:rsid w:val="00EE493E"/>
    <w:rsid w:val="00F06C5A"/>
    <w:rsid w:val="00F53CBA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2191DB-6ECC-4433-9770-9C6E5AD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Microsoft account</cp:lastModifiedBy>
  <cp:revision>4</cp:revision>
  <cp:lastPrinted>2011-02-23T16:45:00Z</cp:lastPrinted>
  <dcterms:created xsi:type="dcterms:W3CDTF">2015-04-29T18:30:00Z</dcterms:created>
  <dcterms:modified xsi:type="dcterms:W3CDTF">2015-04-29T19:30:00Z</dcterms:modified>
</cp:coreProperties>
</file>