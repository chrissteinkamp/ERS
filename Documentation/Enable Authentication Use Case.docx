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6E5A" w14:textId="77777777" w:rsidR="00717E99" w:rsidRDefault="00C3609C">
      <w:pPr>
        <w:pStyle w:val="Title"/>
        <w:jc w:val="right"/>
      </w:pPr>
      <w:r>
        <w:t>Employee Rating System Integration</w:t>
      </w:r>
    </w:p>
    <w:p w14:paraId="7C561E27" w14:textId="2063D65B" w:rsidR="00717E99" w:rsidRDefault="00E80B9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D1094">
        <w:t>Use Case Specification:</w:t>
      </w:r>
      <w:r w:rsidR="00B23D05">
        <w:t xml:space="preserve"> </w:t>
      </w:r>
      <w:r w:rsidR="00D70B15">
        <w:t>Enable Two-Factor Authentication</w:t>
      </w:r>
      <w:r w:rsidR="00924C12">
        <w:t xml:space="preserve"> </w:t>
      </w:r>
      <w:r>
        <w:fldChar w:fldCharType="end"/>
      </w:r>
    </w:p>
    <w:p w14:paraId="0ECFB100" w14:textId="77777777" w:rsidR="00717E99" w:rsidRDefault="00717E99">
      <w:pPr>
        <w:pStyle w:val="Title"/>
        <w:jc w:val="right"/>
      </w:pPr>
    </w:p>
    <w:p w14:paraId="50C5FB61" w14:textId="77777777"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649A2C9" w14:textId="77777777" w:rsidR="00717E99" w:rsidRDefault="00717E99">
      <w:pPr>
        <w:sectPr w:rsidR="00717E9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1F6DE19" w14:textId="77777777"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 w14:paraId="6B29EEA4" w14:textId="77777777">
        <w:tc>
          <w:tcPr>
            <w:tcW w:w="2304" w:type="dxa"/>
          </w:tcPr>
          <w:p w14:paraId="56B34032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B29335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C63850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56B29A8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 w14:paraId="47091232" w14:textId="77777777">
        <w:tc>
          <w:tcPr>
            <w:tcW w:w="2304" w:type="dxa"/>
          </w:tcPr>
          <w:p w14:paraId="42B4F6E6" w14:textId="77777777" w:rsidR="00717E99" w:rsidRDefault="00D73253" w:rsidP="00813298">
            <w:pPr>
              <w:pStyle w:val="Tabletext"/>
            </w:pPr>
            <w:r>
              <w:t>23</w:t>
            </w:r>
            <w:r w:rsidR="00813298">
              <w:t xml:space="preserve"> Apr  2015</w:t>
            </w:r>
          </w:p>
        </w:tc>
        <w:tc>
          <w:tcPr>
            <w:tcW w:w="1152" w:type="dxa"/>
          </w:tcPr>
          <w:p w14:paraId="3370AFFF" w14:textId="77777777"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51C8655" w14:textId="77777777"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325A234D" w14:textId="77777777" w:rsidR="00717E99" w:rsidRDefault="00D73253">
            <w:pPr>
              <w:pStyle w:val="Tabletext"/>
            </w:pPr>
            <w:r>
              <w:t>Evan Neises</w:t>
            </w:r>
          </w:p>
        </w:tc>
      </w:tr>
      <w:tr w:rsidR="00717E99" w14:paraId="53EA7953" w14:textId="77777777">
        <w:tc>
          <w:tcPr>
            <w:tcW w:w="2304" w:type="dxa"/>
          </w:tcPr>
          <w:p w14:paraId="420BDE1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5498C2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34753A58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104C2314" w14:textId="77777777" w:rsidR="00717E99" w:rsidRDefault="00717E99">
            <w:pPr>
              <w:pStyle w:val="Tabletext"/>
            </w:pPr>
          </w:p>
        </w:tc>
      </w:tr>
      <w:tr w:rsidR="00717E99" w14:paraId="2341BE72" w14:textId="77777777">
        <w:tc>
          <w:tcPr>
            <w:tcW w:w="2304" w:type="dxa"/>
          </w:tcPr>
          <w:p w14:paraId="653D54C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7CEAE24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59F8E67C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3CAF1191" w14:textId="77777777" w:rsidR="00717E99" w:rsidRDefault="00717E99">
            <w:pPr>
              <w:pStyle w:val="Tabletext"/>
            </w:pPr>
          </w:p>
        </w:tc>
      </w:tr>
      <w:tr w:rsidR="00717E99" w14:paraId="3EB0550B" w14:textId="77777777">
        <w:tc>
          <w:tcPr>
            <w:tcW w:w="2304" w:type="dxa"/>
          </w:tcPr>
          <w:p w14:paraId="2C33DBEE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88FBF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0E384ADE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209CE956" w14:textId="77777777" w:rsidR="00717E99" w:rsidRDefault="00717E99">
            <w:pPr>
              <w:pStyle w:val="Tabletext"/>
            </w:pPr>
          </w:p>
        </w:tc>
      </w:tr>
    </w:tbl>
    <w:p w14:paraId="0DBB67CF" w14:textId="77777777" w:rsidR="00717E99" w:rsidRDefault="00717E99"/>
    <w:p w14:paraId="698A1762" w14:textId="77777777"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14:paraId="71B00ABA" w14:textId="41B4830B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DF452D">
        <w:rPr>
          <w:noProof/>
          <w:szCs w:val="24"/>
        </w:rPr>
        <w:t>Enable Two-Factor Authentication</w:t>
      </w:r>
      <w:r>
        <w:rPr>
          <w:noProof/>
        </w:rPr>
        <w:tab/>
      </w:r>
      <w:r w:rsidR="00654A00">
        <w:rPr>
          <w:noProof/>
        </w:rPr>
        <w:t>4</w:t>
      </w:r>
    </w:p>
    <w:p w14:paraId="099872A4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54A00">
        <w:rPr>
          <w:noProof/>
        </w:rPr>
        <w:t>4</w:t>
      </w:r>
    </w:p>
    <w:p w14:paraId="3872B4CD" w14:textId="77777777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54A00">
        <w:rPr>
          <w:noProof/>
        </w:rPr>
        <w:t>4</w:t>
      </w:r>
    </w:p>
    <w:p w14:paraId="238EF14B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54A00">
        <w:rPr>
          <w:noProof/>
        </w:rPr>
        <w:t>4</w:t>
      </w:r>
    </w:p>
    <w:p w14:paraId="3DCB9566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462F4B03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1F5D8D94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630D3849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0D353A57" w14:textId="31188642"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80B94">
        <w:lastRenderedPageBreak/>
        <w:fldChar w:fldCharType="begin"/>
      </w:r>
      <w:r w:rsidR="00E80B94">
        <w:instrText xml:space="preserve">title  \* Mergeformat </w:instrText>
      </w:r>
      <w:r w:rsidR="00E80B94">
        <w:fldChar w:fldCharType="separate"/>
      </w:r>
      <w:r w:rsidR="00CA0558">
        <w:t xml:space="preserve">Use Case Specification: </w:t>
      </w:r>
      <w:r w:rsidR="00E80B94">
        <w:fldChar w:fldCharType="end"/>
      </w:r>
      <w:r w:rsidR="00DF452D">
        <w:t>Enable Two-Factor Authentication</w:t>
      </w:r>
    </w:p>
    <w:p w14:paraId="4E0BCBB5" w14:textId="77777777" w:rsidR="00717E99" w:rsidRDefault="00717E99">
      <w:pPr>
        <w:pStyle w:val="InfoBlue"/>
      </w:pPr>
    </w:p>
    <w:p w14:paraId="3592D01F" w14:textId="4A6406FF" w:rsidR="00717E99" w:rsidRDefault="00E80B94">
      <w:pPr>
        <w:pStyle w:val="Heading1"/>
      </w:pPr>
      <w:bookmarkStart w:id="0" w:name="_Toc423410238"/>
      <w:bookmarkStart w:id="1" w:name="_Toc425054504"/>
      <w:r>
        <w:t>Enable Two-Factor Authentication</w:t>
      </w:r>
      <w:bookmarkStart w:id="2" w:name="_GoBack"/>
      <w:bookmarkEnd w:id="2"/>
    </w:p>
    <w:p w14:paraId="5C470848" w14:textId="77777777" w:rsidR="00717E99" w:rsidRDefault="00AE19B8">
      <w:pPr>
        <w:pStyle w:val="Heading2"/>
      </w:pPr>
      <w:bookmarkStart w:id="3" w:name="_Toc494515305"/>
      <w:r>
        <w:t>Brief Description</w:t>
      </w:r>
      <w:bookmarkEnd w:id="0"/>
      <w:bookmarkEnd w:id="1"/>
      <w:bookmarkEnd w:id="3"/>
    </w:p>
    <w:p w14:paraId="2C1595E3" w14:textId="7064A85C" w:rsidR="005A3497" w:rsidRPr="008C7272" w:rsidRDefault="00813298" w:rsidP="008A7D07">
      <w:pPr>
        <w:pStyle w:val="BodyText"/>
      </w:pPr>
      <w:r>
        <w:t xml:space="preserve">This is the process </w:t>
      </w:r>
      <w:r w:rsidR="00162420">
        <w:t xml:space="preserve">of </w:t>
      </w:r>
      <w:r w:rsidR="00DF452D">
        <w:t>enabling two-factor authentication for users in the system.</w:t>
      </w:r>
    </w:p>
    <w:p w14:paraId="5323F63D" w14:textId="77777777" w:rsidR="00717E99" w:rsidRDefault="00AE19B8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25AA54A8" w14:textId="77777777" w:rsidR="00717E99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14:paraId="127E8A59" w14:textId="76F4B9FA" w:rsidR="005A3497" w:rsidRDefault="005F2301" w:rsidP="005A3497">
      <w:pPr>
        <w:pStyle w:val="BodyText"/>
        <w:numPr>
          <w:ilvl w:val="0"/>
          <w:numId w:val="23"/>
        </w:numPr>
      </w:pPr>
      <w:r>
        <w:t>Locate your email address in the top right corner and click on it to access profile.</w:t>
      </w:r>
    </w:p>
    <w:p w14:paraId="1B8E3F97" w14:textId="198DA374" w:rsidR="005A3497" w:rsidRDefault="00DF452D" w:rsidP="005A3497">
      <w:pPr>
        <w:pStyle w:val="BodyText"/>
        <w:numPr>
          <w:ilvl w:val="0"/>
          <w:numId w:val="23"/>
        </w:numPr>
      </w:pPr>
      <w:r>
        <w:t>Click Enable next to Two-Factor Authentication</w:t>
      </w:r>
    </w:p>
    <w:p w14:paraId="3B2A53BB" w14:textId="4CD80DB0" w:rsidR="00277091" w:rsidRDefault="00DF452D" w:rsidP="005A3497">
      <w:pPr>
        <w:pStyle w:val="BodyText"/>
        <w:numPr>
          <w:ilvl w:val="0"/>
          <w:numId w:val="23"/>
        </w:numPr>
      </w:pPr>
      <w:r>
        <w:t>Refer to login process to test.</w:t>
      </w:r>
    </w:p>
    <w:p w14:paraId="61DAF889" w14:textId="3D2310CF" w:rsidR="00277091" w:rsidRDefault="00DF452D" w:rsidP="005A3497">
      <w:pPr>
        <w:pStyle w:val="BodyText"/>
        <w:numPr>
          <w:ilvl w:val="0"/>
          <w:numId w:val="23"/>
        </w:numPr>
      </w:pPr>
      <w:r>
        <w:t>Two-Factor Authentication is enabled.</w:t>
      </w:r>
    </w:p>
    <w:p w14:paraId="7244751B" w14:textId="77777777" w:rsidR="00717E99" w:rsidRDefault="00AE19B8">
      <w:pPr>
        <w:pStyle w:val="Heading1"/>
        <w:widowControl/>
      </w:pPr>
      <w:bookmarkStart w:id="10" w:name="_Toc423410253"/>
      <w:bookmarkStart w:id="11" w:name="_Toc425054512"/>
      <w:bookmarkStart w:id="12" w:name="_Toc494515313"/>
      <w:r>
        <w:t>Pre-conditions</w:t>
      </w:r>
      <w:bookmarkEnd w:id="10"/>
      <w:bookmarkEnd w:id="11"/>
      <w:bookmarkEnd w:id="12"/>
    </w:p>
    <w:p w14:paraId="474D86F1" w14:textId="77777777" w:rsidR="00717E99" w:rsidRDefault="00AE19B8">
      <w:pPr>
        <w:pStyle w:val="Heading2"/>
        <w:widowControl/>
      </w:pPr>
      <w:bookmarkStart w:id="13" w:name="_Toc423410254"/>
      <w:bookmarkStart w:id="14" w:name="_Toc425054513"/>
      <w:bookmarkStart w:id="15" w:name="_Toc494515314"/>
      <w:r>
        <w:t>&lt; Pre-condition One &gt;</w:t>
      </w:r>
      <w:bookmarkEnd w:id="13"/>
      <w:bookmarkEnd w:id="14"/>
      <w:bookmarkEnd w:id="15"/>
    </w:p>
    <w:p w14:paraId="043EA864" w14:textId="216B6A43" w:rsidR="00D73253" w:rsidRPr="007C76A2" w:rsidRDefault="007C76A2" w:rsidP="00D73253">
      <w:pPr>
        <w:ind w:left="720"/>
      </w:pPr>
      <w:r>
        <w:t xml:space="preserve">The user </w:t>
      </w:r>
      <w:r w:rsidR="00162420">
        <w:t>already has an a</w:t>
      </w:r>
      <w:r w:rsidR="005F2301">
        <w:t>ccount registered in the system and is currently logged in.</w:t>
      </w:r>
    </w:p>
    <w:p w14:paraId="72CEB9D3" w14:textId="77777777" w:rsidR="00717E99" w:rsidRDefault="00AE19B8">
      <w:pPr>
        <w:pStyle w:val="Heading1"/>
        <w:widowControl/>
      </w:pPr>
      <w:bookmarkStart w:id="16" w:name="_Toc423410255"/>
      <w:bookmarkStart w:id="17" w:name="_Toc425054514"/>
      <w:bookmarkStart w:id="18" w:name="_Toc494515315"/>
      <w:r>
        <w:t>Post-conditions</w:t>
      </w:r>
      <w:bookmarkEnd w:id="16"/>
      <w:bookmarkEnd w:id="17"/>
      <w:bookmarkEnd w:id="18"/>
    </w:p>
    <w:p w14:paraId="7FBBC803" w14:textId="77777777" w:rsidR="00717E99" w:rsidRDefault="00AE19B8">
      <w:pPr>
        <w:pStyle w:val="Heading2"/>
        <w:widowControl/>
      </w:pPr>
      <w:bookmarkStart w:id="19" w:name="_Toc423410256"/>
      <w:bookmarkStart w:id="20" w:name="_Toc425054515"/>
      <w:bookmarkStart w:id="21" w:name="_Toc494515316"/>
      <w:r>
        <w:t>&lt; Post-condition One &gt;</w:t>
      </w:r>
      <w:bookmarkEnd w:id="19"/>
      <w:bookmarkEnd w:id="20"/>
      <w:bookmarkEnd w:id="21"/>
    </w:p>
    <w:p w14:paraId="61F51EBD" w14:textId="573235E9" w:rsidR="007C76A2" w:rsidRPr="007C76A2" w:rsidRDefault="00125DB9" w:rsidP="007C76A2">
      <w:pPr>
        <w:ind w:left="720"/>
      </w:pPr>
      <w:r>
        <w:t xml:space="preserve">The </w:t>
      </w:r>
      <w:r w:rsidR="00DF452D">
        <w:t>user is now able to use two-factor authentication.</w:t>
      </w:r>
    </w:p>
    <w:sectPr w:rsidR="007C76A2" w:rsidRPr="007C76A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C2A81" w14:textId="77777777" w:rsidR="00970A76" w:rsidRDefault="00970A76">
      <w:pPr>
        <w:spacing w:line="240" w:lineRule="auto"/>
      </w:pPr>
      <w:r>
        <w:separator/>
      </w:r>
    </w:p>
  </w:endnote>
  <w:endnote w:type="continuationSeparator" w:id="0">
    <w:p w14:paraId="26DD792E" w14:textId="77777777" w:rsidR="00970A76" w:rsidRDefault="00970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0A76" w14:paraId="1349C8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7AB9" w14:textId="77777777" w:rsidR="00970A76" w:rsidRDefault="00970A7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47EC64" w14:textId="5D55F167" w:rsidR="00970A76" w:rsidRDefault="00970A76" w:rsidP="00CC7F4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4825B" w14:textId="77777777" w:rsidR="00970A76" w:rsidRDefault="00970A7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80B9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0A0C8B5" w14:textId="77777777" w:rsidR="00970A76" w:rsidRDefault="00970A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9180C" w14:textId="77777777" w:rsidR="00970A76" w:rsidRDefault="00970A76">
      <w:pPr>
        <w:spacing w:line="240" w:lineRule="auto"/>
      </w:pPr>
      <w:r>
        <w:separator/>
      </w:r>
    </w:p>
  </w:footnote>
  <w:footnote w:type="continuationSeparator" w:id="0">
    <w:p w14:paraId="46172F48" w14:textId="77777777" w:rsidR="00970A76" w:rsidRDefault="00970A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6D066" w14:textId="77777777" w:rsidR="00970A76" w:rsidRDefault="00970A76">
    <w:pPr>
      <w:rPr>
        <w:sz w:val="24"/>
      </w:rPr>
    </w:pPr>
  </w:p>
  <w:p w14:paraId="2835A69B" w14:textId="77777777" w:rsidR="00970A76" w:rsidRDefault="00970A76">
    <w:pPr>
      <w:pBdr>
        <w:top w:val="single" w:sz="6" w:space="1" w:color="auto"/>
      </w:pBdr>
      <w:rPr>
        <w:sz w:val="24"/>
      </w:rPr>
    </w:pPr>
  </w:p>
  <w:p w14:paraId="2D456213" w14:textId="77777777" w:rsidR="00970A76" w:rsidRDefault="00970A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14:paraId="59D03D9B" w14:textId="77777777" w:rsidR="00970A76" w:rsidRDefault="00970A76">
    <w:pPr>
      <w:pBdr>
        <w:bottom w:val="single" w:sz="6" w:space="1" w:color="auto"/>
      </w:pBdr>
      <w:jc w:val="right"/>
      <w:rPr>
        <w:sz w:val="24"/>
      </w:rPr>
    </w:pPr>
  </w:p>
  <w:p w14:paraId="24D840D2" w14:textId="77777777" w:rsidR="00970A76" w:rsidRDefault="00970A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0A76" w14:paraId="4201BDCD" w14:textId="77777777" w:rsidTr="00C3609C">
      <w:tc>
        <w:tcPr>
          <w:tcW w:w="6379" w:type="dxa"/>
        </w:tcPr>
        <w:p w14:paraId="6195E25A" w14:textId="77777777" w:rsidR="00970A76" w:rsidRDefault="00970A76">
          <w:r>
            <w:t>Employee Rating System</w:t>
          </w:r>
        </w:p>
      </w:tc>
      <w:tc>
        <w:tcPr>
          <w:tcW w:w="3179" w:type="dxa"/>
        </w:tcPr>
        <w:p w14:paraId="4E197747" w14:textId="77777777" w:rsidR="00970A76" w:rsidRDefault="00970A7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70A76" w14:paraId="218C04C2" w14:textId="77777777" w:rsidTr="00C3609C">
      <w:tc>
        <w:tcPr>
          <w:tcW w:w="6379" w:type="dxa"/>
        </w:tcPr>
        <w:p w14:paraId="57DB4799" w14:textId="0EB62272" w:rsidR="00970A76" w:rsidRDefault="00E80B94" w:rsidP="00DF452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70A76">
            <w:t>Use Case Specification:</w:t>
          </w:r>
          <w:r>
            <w:fldChar w:fldCharType="end"/>
          </w:r>
          <w:r w:rsidR="00970A76">
            <w:t xml:space="preserve"> </w:t>
          </w:r>
          <w:r w:rsidR="00DF452D">
            <w:t>Enable Authentication</w:t>
          </w:r>
        </w:p>
      </w:tc>
      <w:tc>
        <w:tcPr>
          <w:tcW w:w="3179" w:type="dxa"/>
        </w:tcPr>
        <w:p w14:paraId="1256A887" w14:textId="77777777" w:rsidR="00970A76" w:rsidRDefault="00970A76" w:rsidP="00C3609C">
          <w:r>
            <w:t xml:space="preserve">  Date:  23 Apr 2015</w:t>
          </w:r>
        </w:p>
      </w:tc>
    </w:tr>
  </w:tbl>
  <w:p w14:paraId="139F456B" w14:textId="77777777" w:rsidR="00970A76" w:rsidRDefault="00970A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3786B"/>
    <w:rsid w:val="00104922"/>
    <w:rsid w:val="00125DB9"/>
    <w:rsid w:val="00162420"/>
    <w:rsid w:val="00172004"/>
    <w:rsid w:val="00231558"/>
    <w:rsid w:val="00277091"/>
    <w:rsid w:val="002B6564"/>
    <w:rsid w:val="003236D7"/>
    <w:rsid w:val="00361F93"/>
    <w:rsid w:val="003B1D2E"/>
    <w:rsid w:val="0040510A"/>
    <w:rsid w:val="00433B18"/>
    <w:rsid w:val="004B717B"/>
    <w:rsid w:val="004C2DF6"/>
    <w:rsid w:val="005A3497"/>
    <w:rsid w:val="005F2301"/>
    <w:rsid w:val="00654A00"/>
    <w:rsid w:val="006577E8"/>
    <w:rsid w:val="00717E99"/>
    <w:rsid w:val="00763880"/>
    <w:rsid w:val="007675CB"/>
    <w:rsid w:val="007B22CB"/>
    <w:rsid w:val="007C76A2"/>
    <w:rsid w:val="007F0EEC"/>
    <w:rsid w:val="00813298"/>
    <w:rsid w:val="008A7D07"/>
    <w:rsid w:val="008C7272"/>
    <w:rsid w:val="00924C12"/>
    <w:rsid w:val="00927C0C"/>
    <w:rsid w:val="00970A76"/>
    <w:rsid w:val="00A2493E"/>
    <w:rsid w:val="00AD72B0"/>
    <w:rsid w:val="00AE19B8"/>
    <w:rsid w:val="00B23D05"/>
    <w:rsid w:val="00C12FFC"/>
    <w:rsid w:val="00C3609C"/>
    <w:rsid w:val="00CA0558"/>
    <w:rsid w:val="00CB539C"/>
    <w:rsid w:val="00CC7F40"/>
    <w:rsid w:val="00CE5891"/>
    <w:rsid w:val="00D4542B"/>
    <w:rsid w:val="00D61D99"/>
    <w:rsid w:val="00D70B15"/>
    <w:rsid w:val="00D73253"/>
    <w:rsid w:val="00D8271E"/>
    <w:rsid w:val="00DE65E9"/>
    <w:rsid w:val="00DF452D"/>
    <w:rsid w:val="00E80B94"/>
    <w:rsid w:val="00EE0823"/>
    <w:rsid w:val="00EE493E"/>
    <w:rsid w:val="00F06C5A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4F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4</TotalTime>
  <Pages>4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Evan Neises</cp:lastModifiedBy>
  <cp:revision>4</cp:revision>
  <cp:lastPrinted>2011-02-23T16:45:00Z</cp:lastPrinted>
  <dcterms:created xsi:type="dcterms:W3CDTF">2015-04-29T19:43:00Z</dcterms:created>
  <dcterms:modified xsi:type="dcterms:W3CDTF">2015-04-29T19:55:00Z</dcterms:modified>
</cp:coreProperties>
</file>