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99" w:rsidRDefault="00C3609C">
      <w:pPr>
        <w:pStyle w:val="Title"/>
        <w:jc w:val="right"/>
      </w:pPr>
      <w:r>
        <w:t>Employee Rating System Integration</w:t>
      </w:r>
    </w:p>
    <w:p w:rsidR="00717E99" w:rsidRDefault="00927C0C">
      <w:pPr>
        <w:pStyle w:val="Title"/>
        <w:jc w:val="right"/>
      </w:pPr>
      <w:fldSimple w:instr="title  \* Mergeformat ">
        <w:r w:rsidR="00FD1094">
          <w:t>Use Case Specification:</w:t>
        </w:r>
        <w:r w:rsidR="00B23D05">
          <w:t xml:space="preserve"> </w:t>
        </w:r>
        <w:r w:rsidR="0003786B">
          <w:t>Create</w:t>
        </w:r>
        <w:r w:rsidR="00C3609C">
          <w:t xml:space="preserve"> User</w:t>
        </w:r>
        <w:r w:rsidR="00924C12">
          <w:t xml:space="preserve"> </w:t>
        </w:r>
      </w:fldSimple>
    </w:p>
    <w:p w:rsidR="00717E99" w:rsidRDefault="00717E99">
      <w:pPr>
        <w:pStyle w:val="Title"/>
        <w:jc w:val="right"/>
      </w:pPr>
    </w:p>
    <w:p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17E99" w:rsidRDefault="00717E99">
      <w:pPr>
        <w:sectPr w:rsidR="00717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>
        <w:tc>
          <w:tcPr>
            <w:tcW w:w="2304" w:type="dxa"/>
          </w:tcPr>
          <w:p w:rsidR="00717E99" w:rsidRDefault="00813298" w:rsidP="00813298">
            <w:pPr>
              <w:pStyle w:val="Tabletext"/>
            </w:pPr>
            <w:r>
              <w:t>16 Apr  2015</w:t>
            </w:r>
          </w:p>
        </w:tc>
        <w:tc>
          <w:tcPr>
            <w:tcW w:w="1152" w:type="dxa"/>
          </w:tcPr>
          <w:p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:rsidR="00717E99" w:rsidRDefault="00FD1094">
            <w:pPr>
              <w:pStyle w:val="Tabletext"/>
            </w:pPr>
            <w:r>
              <w:t>Andrew Baldridge</w:t>
            </w: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</w:tbl>
    <w:p w:rsidR="00717E99" w:rsidRDefault="00717E99"/>
    <w:p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03786B">
        <w:rPr>
          <w:noProof/>
          <w:szCs w:val="24"/>
        </w:rPr>
        <w:t>Create</w:t>
      </w:r>
      <w:r w:rsidR="00813298">
        <w:rPr>
          <w:noProof/>
          <w:szCs w:val="24"/>
        </w:rPr>
        <w:t xml:space="preserve"> User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CA0558">
          <w:t xml:space="preserve">Use Case Specification: </w:t>
        </w:r>
      </w:fldSimple>
      <w:bookmarkStart w:id="1" w:name="_Toc423410237"/>
      <w:bookmarkStart w:id="2" w:name="_Toc425054503"/>
      <w:r w:rsidR="00104922">
        <w:t>C</w:t>
      </w:r>
      <w:bookmarkEnd w:id="1"/>
      <w:bookmarkEnd w:id="2"/>
      <w:r w:rsidR="00813298">
        <w:t>reate User</w:t>
      </w:r>
    </w:p>
    <w:p w:rsidR="00717E99" w:rsidRDefault="00717E99">
      <w:pPr>
        <w:pStyle w:val="InfoBlue"/>
      </w:pPr>
    </w:p>
    <w:p w:rsidR="00717E99" w:rsidRDefault="00813298">
      <w:pPr>
        <w:pStyle w:val="Heading1"/>
      </w:pPr>
      <w:bookmarkStart w:id="3" w:name="_Toc423410238"/>
      <w:bookmarkStart w:id="4" w:name="_Toc425054504"/>
      <w:r>
        <w:t>Create User</w:t>
      </w:r>
    </w:p>
    <w:p w:rsidR="00717E99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:rsidR="005A3497" w:rsidRPr="008C7272" w:rsidRDefault="00813298" w:rsidP="008A7D07">
      <w:pPr>
        <w:pStyle w:val="BodyText"/>
      </w:pPr>
      <w:r>
        <w:t>This is the process to create a user.</w:t>
      </w:r>
    </w:p>
    <w:p w:rsidR="00717E99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:rsidR="00717E99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:rsidR="005A3497" w:rsidRDefault="00813298" w:rsidP="005A3497">
      <w:pPr>
        <w:pStyle w:val="BodyText"/>
        <w:numPr>
          <w:ilvl w:val="0"/>
          <w:numId w:val="23"/>
        </w:numPr>
      </w:pPr>
      <w:r>
        <w:t>Locate the Create user link on the Employee page and access it</w:t>
      </w:r>
    </w:p>
    <w:p w:rsidR="005A3497" w:rsidRDefault="00813298" w:rsidP="005A3497">
      <w:pPr>
        <w:pStyle w:val="BodyText"/>
        <w:numPr>
          <w:ilvl w:val="0"/>
          <w:numId w:val="23"/>
        </w:numPr>
      </w:pPr>
      <w:r>
        <w:t>Fill in the necessary information. (</w:t>
      </w:r>
      <w:r w:rsidR="007C76A2">
        <w:t xml:space="preserve">First Name, Last Name, Username, </w:t>
      </w:r>
      <w:proofErr w:type="spellStart"/>
      <w:r w:rsidR="007C76A2">
        <w:t>StartDate</w:t>
      </w:r>
      <w:proofErr w:type="spellEnd"/>
      <w:r w:rsidR="007C76A2">
        <w:t>, Department, Sales, Rating)</w:t>
      </w:r>
    </w:p>
    <w:p w:rsidR="00277091" w:rsidRDefault="007C76A2" w:rsidP="005A3497">
      <w:pPr>
        <w:pStyle w:val="BodyText"/>
        <w:numPr>
          <w:ilvl w:val="0"/>
          <w:numId w:val="23"/>
        </w:numPr>
      </w:pPr>
      <w:r>
        <w:t xml:space="preserve">The Rating is based primarily on sales, however can be adjusted for users on a case by case basis for supervisors. </w:t>
      </w:r>
    </w:p>
    <w:p w:rsidR="00277091" w:rsidRDefault="007C76A2" w:rsidP="005A3497">
      <w:pPr>
        <w:pStyle w:val="BodyText"/>
        <w:numPr>
          <w:ilvl w:val="0"/>
          <w:numId w:val="23"/>
        </w:numPr>
      </w:pPr>
      <w:r>
        <w:t>Click Save</w:t>
      </w:r>
    </w:p>
    <w:p w:rsidR="00717E99" w:rsidRDefault="007C76A2" w:rsidP="00813298">
      <w:pPr>
        <w:pStyle w:val="BodyText"/>
        <w:numPr>
          <w:ilvl w:val="0"/>
          <w:numId w:val="23"/>
        </w:numPr>
      </w:pPr>
      <w:r>
        <w:t xml:space="preserve">The user has been created. </w:t>
      </w:r>
    </w:p>
    <w:p w:rsidR="00717E99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:rsidR="00717E99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:rsidR="007C76A2" w:rsidRPr="007C76A2" w:rsidRDefault="007C76A2" w:rsidP="007C76A2">
      <w:pPr>
        <w:ind w:left="720"/>
      </w:pPr>
      <w:r>
        <w:t>The user does not exist.</w:t>
      </w:r>
    </w:p>
    <w:p w:rsidR="00717E99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:rsidR="00717E99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:rsidR="007C76A2" w:rsidRPr="007C76A2" w:rsidRDefault="007C76A2" w:rsidP="007C76A2">
      <w:pPr>
        <w:ind w:left="720"/>
      </w:pPr>
      <w:r>
        <w:t>The new user now exists.</w:t>
      </w:r>
    </w:p>
    <w:sectPr w:rsidR="007C76A2" w:rsidRPr="007C76A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CB" w:rsidRDefault="007675CB">
      <w:pPr>
        <w:spacing w:line="240" w:lineRule="auto"/>
      </w:pPr>
      <w:r>
        <w:separator/>
      </w:r>
    </w:p>
  </w:endnote>
  <w:endnote w:type="continuationSeparator" w:id="0">
    <w:p w:rsidR="007675CB" w:rsidRDefault="0076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CC7F40" w:rsidP="00CC7F40">
          <w:pPr>
            <w:jc w:val="center"/>
          </w:pPr>
          <w:proofErr w:type="spellStart"/>
          <w:r>
            <w:t>TeamRed</w:t>
          </w:r>
          <w:proofErr w:type="spellEnd"/>
          <w:r>
            <w:t xml:space="preserve"> Peg Leg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654A00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54A0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CB" w:rsidRDefault="007675CB">
      <w:pPr>
        <w:spacing w:line="240" w:lineRule="auto"/>
      </w:pPr>
      <w:r>
        <w:separator/>
      </w:r>
    </w:p>
  </w:footnote>
  <w:footnote w:type="continuationSeparator" w:id="0">
    <w:p w:rsidR="007675CB" w:rsidRDefault="0076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99" w:rsidRDefault="00717E99">
    <w:pPr>
      <w:rPr>
        <w:sz w:val="24"/>
      </w:rPr>
    </w:pPr>
  </w:p>
  <w:p w:rsidR="00717E99" w:rsidRDefault="00717E99">
    <w:pPr>
      <w:pBdr>
        <w:top w:val="single" w:sz="6" w:space="1" w:color="auto"/>
      </w:pBdr>
      <w:rPr>
        <w:sz w:val="24"/>
      </w:rPr>
    </w:pPr>
  </w:p>
  <w:p w:rsidR="00717E99" w:rsidRDefault="00C360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:rsidR="00717E99" w:rsidRDefault="00717E99">
    <w:pPr>
      <w:pBdr>
        <w:bottom w:val="single" w:sz="6" w:space="1" w:color="auto"/>
      </w:pBdr>
      <w:jc w:val="right"/>
      <w:rPr>
        <w:sz w:val="24"/>
      </w:rPr>
    </w:pPr>
  </w:p>
  <w:p w:rsidR="00717E99" w:rsidRDefault="00717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:rsidTr="00C3609C">
      <w:tc>
        <w:tcPr>
          <w:tcW w:w="6379" w:type="dxa"/>
        </w:tcPr>
        <w:p w:rsidR="00717E99" w:rsidRDefault="00C3609C">
          <w:r>
            <w:t>Employee Rating System</w:t>
          </w:r>
        </w:p>
      </w:tc>
      <w:tc>
        <w:tcPr>
          <w:tcW w:w="3179" w:type="dxa"/>
        </w:tcPr>
        <w:p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:rsidTr="00C3609C">
      <w:tc>
        <w:tcPr>
          <w:tcW w:w="6379" w:type="dxa"/>
        </w:tcPr>
        <w:p w:rsidR="00717E99" w:rsidRDefault="00927C0C" w:rsidP="00FE5AB6">
          <w:fldSimple w:instr="title  \* Mergeformat ">
            <w:r w:rsidR="00CA0558">
              <w:t>Use Case Specification:</w:t>
            </w:r>
          </w:fldSimple>
          <w:r w:rsidR="00AD72B0">
            <w:t xml:space="preserve"> </w:t>
          </w:r>
          <w:r w:rsidR="00FE5AB6">
            <w:t xml:space="preserve">Create </w:t>
          </w:r>
          <w:r w:rsidR="00C3609C">
            <w:t>User</w:t>
          </w:r>
        </w:p>
      </w:tc>
      <w:tc>
        <w:tcPr>
          <w:tcW w:w="3179" w:type="dxa"/>
        </w:tcPr>
        <w:p w:rsidR="00717E99" w:rsidRDefault="00C3609C" w:rsidP="00C3609C">
          <w:r>
            <w:t xml:space="preserve">  Date:  16</w:t>
          </w:r>
          <w:r w:rsidR="00CC7F40">
            <w:t xml:space="preserve"> </w:t>
          </w:r>
          <w:r>
            <w:t>Apr 2015</w:t>
          </w:r>
        </w:p>
      </w:tc>
    </w:tr>
  </w:tbl>
  <w:p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3786B"/>
    <w:rsid w:val="00104922"/>
    <w:rsid w:val="00172004"/>
    <w:rsid w:val="00231558"/>
    <w:rsid w:val="00277091"/>
    <w:rsid w:val="002B6564"/>
    <w:rsid w:val="003236D7"/>
    <w:rsid w:val="00361F93"/>
    <w:rsid w:val="003B1D2E"/>
    <w:rsid w:val="0040510A"/>
    <w:rsid w:val="00433B18"/>
    <w:rsid w:val="004C2DF6"/>
    <w:rsid w:val="005A3497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A2493E"/>
    <w:rsid w:val="00AD72B0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8271E"/>
    <w:rsid w:val="00DE65E9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2191DB-6ECC-4433-9770-9C6E5AD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29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Microsoft account</cp:lastModifiedBy>
  <cp:revision>8</cp:revision>
  <cp:lastPrinted>2011-02-23T16:45:00Z</cp:lastPrinted>
  <dcterms:created xsi:type="dcterms:W3CDTF">2015-04-29T04:25:00Z</dcterms:created>
  <dcterms:modified xsi:type="dcterms:W3CDTF">2015-04-29T19:14:00Z</dcterms:modified>
</cp:coreProperties>
</file>